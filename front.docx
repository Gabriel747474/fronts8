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11BB3" w14:textId="129F3893" w:rsidR="00E227A8" w:rsidRPr="00454835" w:rsidRDefault="2EDAF43C" w:rsidP="0DBE7D1F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2EDAF43C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21A21B33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</w:t>
      </w:r>
      <w:r w:rsidR="000C7438">
        <w:rPr>
          <w:rFonts w:ascii="Poppins Light" w:hAnsi="Poppins Light" w:cs="Poppins Light"/>
          <w:b w:val="0"/>
          <w:sz w:val="24"/>
          <w:szCs w:val="16"/>
        </w:rPr>
        <w:t>Gabriel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</w:t>
      </w:r>
      <w:proofErr w:type="gramStart"/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  <w:proofErr w:type="gramEnd"/>
    </w:p>
    <w:p w14:paraId="617EA2A4" w14:textId="0FE00108" w:rsidR="00E6016A" w:rsidRPr="00814E58" w:rsidRDefault="00E6016A" w:rsidP="00E6016A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Nome: </w:t>
      </w:r>
      <w:r w:rsidRPr="00814E58">
        <w:rPr>
          <w:rFonts w:ascii="Poppins Light" w:hAnsi="Poppins Light" w:cs="Poppins Light"/>
          <w:b w:val="0"/>
          <w:sz w:val="24"/>
          <w:szCs w:val="16"/>
        </w:rPr>
        <w:t xml:space="preserve">           </w:t>
      </w:r>
      <w:r w:rsidR="000C7438">
        <w:rPr>
          <w:rFonts w:ascii="Poppins Light" w:hAnsi="Poppins Light" w:cs="Poppins Light"/>
          <w:b w:val="0"/>
          <w:sz w:val="24"/>
          <w:szCs w:val="16"/>
        </w:rPr>
        <w:t>Ezequiel</w:t>
      </w:r>
      <w:r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500E9738" w14:textId="4460CAF4" w:rsidR="00E00520" w:rsidRPr="00E00520" w:rsidRDefault="006703F8" w:rsidP="00E00520">
      <w:pPr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>Atividade</w:t>
      </w:r>
      <w:r w:rsidR="000D596E">
        <w:rPr>
          <w:rFonts w:ascii="Poppins" w:hAnsi="Poppins" w:cs="Poppins"/>
          <w:b/>
          <w:bCs/>
          <w:noProof/>
          <w:sz w:val="32"/>
          <w:szCs w:val="32"/>
        </w:rPr>
        <w:t xml:space="preserve">: </w:t>
      </w:r>
      <w:r w:rsidR="00E00520" w:rsidRPr="00E00520">
        <w:rPr>
          <w:rFonts w:ascii="Poppins" w:hAnsi="Poppins" w:cs="Poppins"/>
          <w:b/>
          <w:bCs/>
          <w:noProof/>
          <w:sz w:val="32"/>
          <w:szCs w:val="32"/>
        </w:rPr>
        <w:t xml:space="preserve">Desenvolvendo </w:t>
      </w:r>
      <w:r w:rsidR="00E00520">
        <w:rPr>
          <w:rFonts w:ascii="Poppins" w:hAnsi="Poppins" w:cs="Poppins"/>
          <w:b/>
          <w:bCs/>
          <w:noProof/>
          <w:sz w:val="32"/>
          <w:szCs w:val="32"/>
        </w:rPr>
        <w:t>uma</w:t>
      </w:r>
      <w:r w:rsidR="00E00520" w:rsidRPr="00E00520">
        <w:rPr>
          <w:rFonts w:ascii="Poppins" w:hAnsi="Poppins" w:cs="Poppins"/>
          <w:b/>
          <w:bCs/>
          <w:noProof/>
          <w:sz w:val="32"/>
          <w:szCs w:val="32"/>
        </w:rPr>
        <w:t xml:space="preserve"> aplicação de lista de tarefas </w:t>
      </w:r>
    </w:p>
    <w:p w14:paraId="3736C4D9" w14:textId="77777777" w:rsidR="00E103B1" w:rsidRDefault="00E103B1" w:rsidP="004876F6">
      <w:pPr>
        <w:rPr>
          <w:rFonts w:ascii="Poppins" w:hAnsi="Poppins" w:cs="Poppins"/>
          <w:b/>
          <w:bCs/>
          <w:noProof/>
          <w:sz w:val="32"/>
          <w:szCs w:val="32"/>
        </w:rPr>
      </w:pPr>
    </w:p>
    <w:p w14:paraId="25B1856A" w14:textId="5749F089" w:rsidR="003C5F83" w:rsidRPr="003C5F83" w:rsidRDefault="003C5F83" w:rsidP="001B0012">
      <w:pPr>
        <w:spacing w:line="276" w:lineRule="auto"/>
        <w:rPr>
          <w:rFonts w:ascii="Poppins Light" w:hAnsi="Poppins Light" w:cs="Poppins Light"/>
          <w:noProof/>
        </w:rPr>
      </w:pPr>
      <w:r w:rsidRPr="003C5F83">
        <w:rPr>
          <w:rFonts w:ascii="Poppins Light" w:hAnsi="Poppins Light" w:cs="Poppins Light"/>
          <w:noProof/>
        </w:rPr>
        <w:t xml:space="preserve">Você foi contratado para desenvolver uma aplicação de lista de tarefas </w:t>
      </w:r>
      <w:r w:rsidR="00AA5CC9" w:rsidRPr="003C5F83">
        <w:rPr>
          <w:rFonts w:ascii="Poppins Light" w:hAnsi="Poppins Light" w:cs="Poppins Light"/>
          <w:noProof/>
        </w:rPr>
        <w:t xml:space="preserve">simples </w:t>
      </w:r>
      <w:r w:rsidRPr="003C5F83">
        <w:rPr>
          <w:rFonts w:ascii="Poppins Light" w:hAnsi="Poppins Light" w:cs="Poppins Light"/>
          <w:noProof/>
        </w:rPr>
        <w:t xml:space="preserve">(To-Do List), </w:t>
      </w:r>
      <w:r w:rsidR="00B8595D">
        <w:rPr>
          <w:rFonts w:ascii="Poppins Light" w:hAnsi="Poppins Light" w:cs="Poppins Light"/>
          <w:noProof/>
        </w:rPr>
        <w:t>na qual</w:t>
      </w:r>
      <w:r w:rsidR="00B8595D" w:rsidRPr="003C5F83">
        <w:rPr>
          <w:rFonts w:ascii="Poppins Light" w:hAnsi="Poppins Light" w:cs="Poppins Light"/>
          <w:noProof/>
        </w:rPr>
        <w:t xml:space="preserve"> </w:t>
      </w:r>
      <w:r w:rsidRPr="003C5F83">
        <w:rPr>
          <w:rFonts w:ascii="Poppins Light" w:hAnsi="Poppins Light" w:cs="Poppins Light"/>
          <w:noProof/>
        </w:rPr>
        <w:t>os usuários podem adicionar</w:t>
      </w:r>
      <w:r w:rsidR="00B8595D">
        <w:rPr>
          <w:rFonts w:ascii="Poppins Light" w:hAnsi="Poppins Light" w:cs="Poppins Light"/>
          <w:noProof/>
        </w:rPr>
        <w:t xml:space="preserve"> tarefas</w:t>
      </w:r>
      <w:r w:rsidRPr="003C5F83">
        <w:rPr>
          <w:rFonts w:ascii="Poppins Light" w:hAnsi="Poppins Light" w:cs="Poppins Light"/>
          <w:noProof/>
        </w:rPr>
        <w:t>, marcar como concluída</w:t>
      </w:r>
      <w:r w:rsidR="00B8595D">
        <w:rPr>
          <w:rFonts w:ascii="Poppins Light" w:hAnsi="Poppins Light" w:cs="Poppins Light"/>
          <w:noProof/>
        </w:rPr>
        <w:t>s</w:t>
      </w:r>
      <w:r w:rsidRPr="003C5F83">
        <w:rPr>
          <w:rFonts w:ascii="Poppins Light" w:hAnsi="Poppins Light" w:cs="Poppins Light"/>
          <w:noProof/>
        </w:rPr>
        <w:t xml:space="preserve"> e remov</w:t>
      </w:r>
      <w:r w:rsidR="00B8595D">
        <w:rPr>
          <w:rFonts w:ascii="Poppins Light" w:hAnsi="Poppins Light" w:cs="Poppins Light"/>
          <w:noProof/>
        </w:rPr>
        <w:t>ê-las</w:t>
      </w:r>
      <w:r w:rsidRPr="003C5F83">
        <w:rPr>
          <w:rFonts w:ascii="Poppins Light" w:hAnsi="Poppins Light" w:cs="Poppins Light"/>
          <w:noProof/>
        </w:rPr>
        <w:t>. Além disso, você deve implementar uma funcionalidade que salva automaticamente as tarefas no armazenamento local do navegador (localStorage) sempre que a lista é atualizada.</w:t>
      </w:r>
    </w:p>
    <w:p w14:paraId="265808EE" w14:textId="77777777" w:rsidR="003C5F83" w:rsidRPr="003C5F83" w:rsidRDefault="003C5F83" w:rsidP="001B0012">
      <w:pPr>
        <w:spacing w:line="276" w:lineRule="auto"/>
        <w:rPr>
          <w:rFonts w:ascii="Poppins Light" w:hAnsi="Poppins Light" w:cs="Poppins Light"/>
          <w:noProof/>
        </w:rPr>
      </w:pPr>
      <w:r w:rsidRPr="003C5F83">
        <w:rPr>
          <w:rFonts w:ascii="Poppins Light" w:hAnsi="Poppins Light" w:cs="Poppins Light"/>
          <w:noProof/>
        </w:rPr>
        <w:t xml:space="preserve">Para isso, você deve usar os </w:t>
      </w:r>
      <w:r w:rsidRPr="001B0012">
        <w:rPr>
          <w:rFonts w:ascii="Poppins Light" w:hAnsi="Poppins Light" w:cs="Poppins Light"/>
          <w:i/>
          <w:iCs/>
          <w:noProof/>
        </w:rPr>
        <w:t>hooks</w:t>
      </w:r>
      <w:r w:rsidRPr="003C5F83">
        <w:rPr>
          <w:rFonts w:ascii="Poppins Light" w:hAnsi="Poppins Light" w:cs="Poppins Light"/>
          <w:noProof/>
        </w:rPr>
        <w:t xml:space="preserve"> useState e useEffect para gerenciar o estado da aplicação e sincronizar as tarefas com o armazenamento local. Também deve manipular eventos para adicionar e remover tarefas.</w:t>
      </w:r>
    </w:p>
    <w:p w14:paraId="1A5B48A3" w14:textId="77777777" w:rsidR="003C5F83" w:rsidRPr="003C5F83" w:rsidRDefault="003C5F83" w:rsidP="003C5F83">
      <w:pPr>
        <w:spacing w:line="276" w:lineRule="auto"/>
        <w:rPr>
          <w:rFonts w:ascii="Poppins Light" w:hAnsi="Poppins Light" w:cs="Poppins Light"/>
          <w:b/>
          <w:bCs/>
          <w:noProof/>
        </w:rPr>
      </w:pPr>
      <w:r w:rsidRPr="003C5F83">
        <w:rPr>
          <w:rFonts w:ascii="Poppins Light" w:hAnsi="Poppins Light" w:cs="Poppins Light"/>
          <w:b/>
          <w:bCs/>
          <w:noProof/>
        </w:rPr>
        <w:t>Tutorial:</w:t>
      </w:r>
    </w:p>
    <w:p w14:paraId="3AFE5534" w14:textId="77777777" w:rsidR="003C5F83" w:rsidRPr="003C5F83" w:rsidRDefault="003C5F83" w:rsidP="003C5F83">
      <w:pPr>
        <w:spacing w:line="276" w:lineRule="auto"/>
        <w:rPr>
          <w:rFonts w:ascii="Poppins Light" w:hAnsi="Poppins Light" w:cs="Poppins Light"/>
          <w:b/>
          <w:bCs/>
          <w:noProof/>
        </w:rPr>
      </w:pPr>
      <w:r w:rsidRPr="003C5F83">
        <w:rPr>
          <w:rFonts w:ascii="Poppins Light" w:hAnsi="Poppins Light" w:cs="Poppins Light"/>
          <w:b/>
          <w:bCs/>
          <w:noProof/>
        </w:rPr>
        <w:t>1. Configuração do Projeto</w:t>
      </w:r>
    </w:p>
    <w:p w14:paraId="4A178A60" w14:textId="1B40DDB0" w:rsidR="003C5F83" w:rsidRPr="003C5F83" w:rsidRDefault="003C5F83" w:rsidP="003C5F83">
      <w:pPr>
        <w:spacing w:line="276" w:lineRule="auto"/>
        <w:ind w:left="720"/>
        <w:rPr>
          <w:rFonts w:ascii="Poppins Light" w:hAnsi="Poppins Light" w:cs="Poppins Light"/>
          <w:noProof/>
        </w:rPr>
      </w:pPr>
      <w:r w:rsidRPr="003C5F83">
        <w:rPr>
          <w:rFonts w:ascii="Poppins Light" w:hAnsi="Poppins Light" w:cs="Poppins Light"/>
          <w:b/>
          <w:bCs/>
          <w:noProof/>
        </w:rPr>
        <w:t xml:space="preserve">Crie um </w:t>
      </w:r>
      <w:r w:rsidR="00B0505C">
        <w:rPr>
          <w:rFonts w:ascii="Poppins Light" w:hAnsi="Poppins Light" w:cs="Poppins Light"/>
          <w:b/>
          <w:bCs/>
          <w:noProof/>
        </w:rPr>
        <w:t>N</w:t>
      </w:r>
      <w:r w:rsidRPr="003C5F83">
        <w:rPr>
          <w:rFonts w:ascii="Poppins Light" w:hAnsi="Poppins Light" w:cs="Poppins Light"/>
          <w:b/>
          <w:bCs/>
          <w:noProof/>
        </w:rPr>
        <w:t xml:space="preserve">ovo </w:t>
      </w:r>
      <w:r w:rsidR="00B0505C">
        <w:rPr>
          <w:rFonts w:ascii="Poppins Light" w:hAnsi="Poppins Light" w:cs="Poppins Light"/>
          <w:b/>
          <w:bCs/>
          <w:noProof/>
        </w:rPr>
        <w:t>P</w:t>
      </w:r>
      <w:r w:rsidRPr="003C5F83">
        <w:rPr>
          <w:rFonts w:ascii="Poppins Light" w:hAnsi="Poppins Light" w:cs="Poppins Light"/>
          <w:b/>
          <w:bCs/>
          <w:noProof/>
        </w:rPr>
        <w:t>rojeto React:</w:t>
      </w:r>
    </w:p>
    <w:p w14:paraId="04246097" w14:textId="77777777" w:rsidR="003C5F83" w:rsidRPr="003C5F83" w:rsidRDefault="003C5F83" w:rsidP="00691029">
      <w:pPr>
        <w:numPr>
          <w:ilvl w:val="1"/>
          <w:numId w:val="1"/>
        </w:numPr>
        <w:spacing w:line="276" w:lineRule="auto"/>
        <w:rPr>
          <w:rFonts w:ascii="Poppins Light" w:hAnsi="Poppins Light" w:cs="Poppins Light"/>
          <w:noProof/>
        </w:rPr>
      </w:pPr>
      <w:r w:rsidRPr="003C5F83">
        <w:rPr>
          <w:rFonts w:ascii="Poppins Light" w:hAnsi="Poppins Light" w:cs="Poppins Light"/>
          <w:noProof/>
        </w:rPr>
        <w:t>Execute o comando:</w:t>
      </w:r>
    </w:p>
    <w:tbl>
      <w:tblPr>
        <w:tblStyle w:val="Tabelacomgrade"/>
        <w:tblW w:w="0" w:type="auto"/>
        <w:tblInd w:w="720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919"/>
      </w:tblGrid>
      <w:tr w:rsidR="007E00CC" w:rsidRPr="00814E58" w14:paraId="7CD2FD85" w14:textId="77777777" w:rsidTr="5650C911">
        <w:tc>
          <w:tcPr>
            <w:tcW w:w="8919" w:type="dxa"/>
          </w:tcPr>
          <w:p w14:paraId="61C49DDA" w14:textId="600C019E" w:rsidR="007E00CC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npx create-react-app todo-list</w:t>
            </w:r>
          </w:p>
          <w:p w14:paraId="5C3DD0D1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Navegue até a pasta do projeto:</w:t>
            </w:r>
          </w:p>
          <w:p w14:paraId="198683CC" w14:textId="2D92D885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cd todo-list</w:t>
            </w:r>
          </w:p>
          <w:p w14:paraId="4F0BA755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58399E00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Limpeza do Projeto:</w:t>
            </w:r>
          </w:p>
          <w:p w14:paraId="356F49CE" w14:textId="77777777" w:rsidR="003C5F83" w:rsidRPr="003C5F83" w:rsidRDefault="003C5F83" w:rsidP="00691029">
            <w:pPr>
              <w:numPr>
                <w:ilvl w:val="0"/>
                <w:numId w:val="2"/>
              </w:num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Abra o projeto em seu editor de código preferido (VS Code, por exemplo).</w:t>
            </w:r>
          </w:p>
          <w:p w14:paraId="096F3B95" w14:textId="77777777" w:rsidR="003C5F83" w:rsidRPr="003C5F83" w:rsidRDefault="003C5F83" w:rsidP="00691029">
            <w:pPr>
              <w:numPr>
                <w:ilvl w:val="0"/>
                <w:numId w:val="2"/>
              </w:num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No arquivo src/App.js, remova todo o conteúdo padrão e substitua por:</w:t>
            </w:r>
          </w:p>
          <w:p w14:paraId="67B4899B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import React, { useState, useEffect } from 'react';</w:t>
            </w:r>
          </w:p>
          <w:p w14:paraId="140FF5C6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43546713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lastRenderedPageBreak/>
              <w:t>function App() {</w:t>
            </w:r>
          </w:p>
          <w:p w14:paraId="18031BF2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return (</w:t>
            </w:r>
          </w:p>
          <w:p w14:paraId="4A53D6CC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&lt;div className="App"&gt;</w:t>
            </w:r>
          </w:p>
          <w:p w14:paraId="0D643FAE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&lt;h1&gt;To-Do List&lt;/h1&gt;</w:t>
            </w:r>
          </w:p>
          <w:p w14:paraId="59EBBB72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&lt;/div&gt;</w:t>
            </w:r>
          </w:p>
          <w:p w14:paraId="4382D7F6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);</w:t>
            </w:r>
          </w:p>
          <w:p w14:paraId="0DA3C027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}</w:t>
            </w:r>
          </w:p>
          <w:p w14:paraId="5E0F4C17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2A4D428A" w14:textId="0BE709D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export default App;</w:t>
            </w:r>
          </w:p>
          <w:p w14:paraId="1679A504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63D1E355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Estilização Básica:</w:t>
            </w:r>
          </w:p>
          <w:p w14:paraId="060B1D28" w14:textId="77777777" w:rsidR="003C5F83" w:rsidRPr="003C5F83" w:rsidRDefault="003C5F83" w:rsidP="00691029">
            <w:pPr>
              <w:numPr>
                <w:ilvl w:val="0"/>
                <w:numId w:val="3"/>
              </w:num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Crie um arquivo src/App.css e adicione estilos básicos:</w:t>
            </w:r>
          </w:p>
          <w:p w14:paraId="0BB71795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.App {</w:t>
            </w:r>
          </w:p>
          <w:p w14:paraId="0A10659B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text-align: center;</w:t>
            </w:r>
          </w:p>
          <w:p w14:paraId="3216A0CF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font-family: Arial, sans-serif;</w:t>
            </w:r>
          </w:p>
          <w:p w14:paraId="2923F334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}</w:t>
            </w:r>
          </w:p>
          <w:p w14:paraId="6335C8BC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2162D301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.todo-item {</w:t>
            </w:r>
          </w:p>
          <w:p w14:paraId="674586C2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display: flex;</w:t>
            </w:r>
          </w:p>
          <w:p w14:paraId="714F9F8F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justify-content: space-between;</w:t>
            </w:r>
          </w:p>
          <w:p w14:paraId="16A91E0C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margin: 5px 0;</w:t>
            </w:r>
          </w:p>
          <w:p w14:paraId="70F277D1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}</w:t>
            </w:r>
          </w:p>
          <w:p w14:paraId="20EB7561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0402C5CF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.completed {</w:t>
            </w:r>
          </w:p>
          <w:p w14:paraId="796B592F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text-decoration: line-through;</w:t>
            </w:r>
          </w:p>
          <w:p w14:paraId="264948C0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color: grey;</w:t>
            </w:r>
          </w:p>
          <w:p w14:paraId="485B7F0A" w14:textId="6478BE25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}</w:t>
            </w:r>
          </w:p>
          <w:p w14:paraId="78195FB3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07161FB1" w14:textId="22857751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 xml:space="preserve">Importe o </w:t>
            </w:r>
            <w:r w:rsidR="00B0505C">
              <w:rPr>
                <w:rFonts w:ascii="Poppins Light" w:hAnsi="Poppins Light" w:cs="Poppins Light"/>
                <w:b/>
                <w:bCs/>
                <w:noProof/>
              </w:rPr>
              <w:t>A</w:t>
            </w: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rquivo CSS no App.js:</w:t>
            </w:r>
          </w:p>
          <w:p w14:paraId="7A049F35" w14:textId="150EFB12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import './App.css';</w:t>
            </w:r>
          </w:p>
          <w:p w14:paraId="7E51E7D2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6C8E73E2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01B71853" w14:textId="77777777" w:rsidR="003C5F83" w:rsidRPr="003C5F83" w:rsidRDefault="003C5F83" w:rsidP="003C5F83">
            <w:pPr>
              <w:rPr>
                <w:rFonts w:ascii="Poppins Light" w:hAnsi="Poppins Light" w:cs="Poppins Light"/>
                <w:b/>
                <w:bCs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2. Implementando a Lógica com useState e useEffect</w:t>
            </w:r>
          </w:p>
          <w:p w14:paraId="682CC958" w14:textId="180CA62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Gerenciamento de Tarefas:</w:t>
            </w:r>
          </w:p>
          <w:p w14:paraId="193520B8" w14:textId="77777777" w:rsidR="003C5F83" w:rsidRPr="003C5F83" w:rsidRDefault="003C5F83" w:rsidP="00691029">
            <w:pPr>
              <w:numPr>
                <w:ilvl w:val="1"/>
                <w:numId w:val="4"/>
              </w:num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No App.js, adicione um estado para armazenar as tarefas:</w:t>
            </w:r>
          </w:p>
          <w:p w14:paraId="35C16BBA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const [tasks, setTasks] = useState([]);</w:t>
            </w:r>
          </w:p>
          <w:p w14:paraId="213A70E2" w14:textId="584EA179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const [input, setInput] = useState('');</w:t>
            </w:r>
          </w:p>
          <w:p w14:paraId="14AEC917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30FDF5AA" w14:textId="77777777" w:rsidR="00DD7356" w:rsidRDefault="00DD7356" w:rsidP="003C5F83">
            <w:pPr>
              <w:rPr>
                <w:rFonts w:ascii="Poppins Light" w:hAnsi="Poppins Light" w:cs="Poppins Light"/>
                <w:noProof/>
              </w:rPr>
            </w:pPr>
          </w:p>
          <w:p w14:paraId="3A09F847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Adicionando Tarefas:</w:t>
            </w:r>
          </w:p>
          <w:p w14:paraId="2B867D48" w14:textId="77777777" w:rsidR="003C5F83" w:rsidRPr="003C5F83" w:rsidRDefault="003C5F83" w:rsidP="00691029">
            <w:pPr>
              <w:numPr>
                <w:ilvl w:val="0"/>
                <w:numId w:val="5"/>
              </w:num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Crie uma função para adicionar tarefas:</w:t>
            </w:r>
          </w:p>
          <w:p w14:paraId="3745CB56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const addTask = () =&gt; {</w:t>
            </w:r>
          </w:p>
          <w:p w14:paraId="0B967258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const newTask = { text: input, completed: false };</w:t>
            </w:r>
          </w:p>
          <w:p w14:paraId="25AD541D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setTasks([...tasks, newTask]);</w:t>
            </w:r>
          </w:p>
          <w:p w14:paraId="0580B494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setInput('');</w:t>
            </w:r>
          </w:p>
          <w:p w14:paraId="1376C712" w14:textId="359C55A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};</w:t>
            </w:r>
          </w:p>
          <w:p w14:paraId="0224469D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45232F44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Adicione um campo de entrada e um botão para adicionar tarefas:</w:t>
            </w:r>
          </w:p>
          <w:p w14:paraId="4FFD194C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&lt;input </w:t>
            </w:r>
          </w:p>
          <w:p w14:paraId="3BC05D8A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type="text" </w:t>
            </w:r>
          </w:p>
          <w:p w14:paraId="5DD1444F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value={input} </w:t>
            </w:r>
          </w:p>
          <w:p w14:paraId="403667FC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onChange={(e) =&gt; setInput(e.target.value)} </w:t>
            </w:r>
          </w:p>
          <w:p w14:paraId="02400DDC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placeholder="Nova tarefa" </w:t>
            </w:r>
          </w:p>
          <w:p w14:paraId="6E606632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/&gt;</w:t>
            </w:r>
          </w:p>
          <w:p w14:paraId="071D0622" w14:textId="033D6BA1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&lt;button onClick={addTask}&gt;Adicionar&lt;/button&gt;</w:t>
            </w:r>
          </w:p>
          <w:p w14:paraId="272DBEA1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4927A686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Marcando Tarefas como Concluídas:</w:t>
            </w:r>
          </w:p>
          <w:p w14:paraId="112C3361" w14:textId="77777777" w:rsidR="003C5F83" w:rsidRPr="003C5F83" w:rsidRDefault="003C5F83" w:rsidP="00691029">
            <w:pPr>
              <w:numPr>
                <w:ilvl w:val="0"/>
                <w:numId w:val="6"/>
              </w:num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Crie uma função para alternar o estado de conclusão de uma tarefa:</w:t>
            </w:r>
          </w:p>
          <w:p w14:paraId="30356C35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const toggleComplete = (index) =&gt; {</w:t>
            </w:r>
          </w:p>
          <w:p w14:paraId="0C84F590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const newTasks = tasks.map((task, i) =&gt; </w:t>
            </w:r>
          </w:p>
          <w:p w14:paraId="63CD53A7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i === index ? { ...task, completed: !task.completed } : task</w:t>
            </w:r>
          </w:p>
          <w:p w14:paraId="570F0C4D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);</w:t>
            </w:r>
          </w:p>
          <w:p w14:paraId="7757CF9E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setTasks(newTasks);</w:t>
            </w:r>
          </w:p>
          <w:p w14:paraId="3E810BF0" w14:textId="7EC4E4F1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};</w:t>
            </w:r>
          </w:p>
          <w:p w14:paraId="49177564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7C518BFA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Removendo Tarefas:</w:t>
            </w:r>
          </w:p>
          <w:p w14:paraId="5F740335" w14:textId="77777777" w:rsidR="003C5F83" w:rsidRPr="003C5F83" w:rsidRDefault="003C5F83" w:rsidP="00691029">
            <w:pPr>
              <w:numPr>
                <w:ilvl w:val="0"/>
                <w:numId w:val="7"/>
              </w:num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Crie uma função para remover tarefas:</w:t>
            </w:r>
          </w:p>
          <w:p w14:paraId="304E8962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const removeTask = (index) =&gt; {</w:t>
            </w:r>
          </w:p>
          <w:p w14:paraId="4FF93989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const newTasks = tasks.filter((_, i) =&gt; i !== index);</w:t>
            </w:r>
          </w:p>
          <w:p w14:paraId="27211ACE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setTasks(newTasks);</w:t>
            </w:r>
          </w:p>
          <w:p w14:paraId="17B127EC" w14:textId="3C0E291A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};</w:t>
            </w:r>
          </w:p>
          <w:p w14:paraId="68F2FFE4" w14:textId="77777777" w:rsidR="00DD7356" w:rsidRDefault="00DD7356" w:rsidP="003C5F83">
            <w:pPr>
              <w:rPr>
                <w:rFonts w:ascii="Poppins Light" w:hAnsi="Poppins Light" w:cs="Poppins Light"/>
                <w:noProof/>
              </w:rPr>
            </w:pPr>
          </w:p>
          <w:p w14:paraId="04FF8FDD" w14:textId="77777777" w:rsidR="00DD7356" w:rsidRDefault="00DD7356" w:rsidP="003C5F83">
            <w:pPr>
              <w:rPr>
                <w:rFonts w:ascii="Poppins Light" w:hAnsi="Poppins Light" w:cs="Poppins Light"/>
                <w:noProof/>
              </w:rPr>
            </w:pPr>
          </w:p>
          <w:p w14:paraId="13796E38" w14:textId="77777777" w:rsidR="00DD7356" w:rsidRDefault="00DD7356" w:rsidP="003C5F83">
            <w:pPr>
              <w:rPr>
                <w:rFonts w:ascii="Poppins Light" w:hAnsi="Poppins Light" w:cs="Poppins Light"/>
                <w:noProof/>
              </w:rPr>
            </w:pPr>
          </w:p>
          <w:p w14:paraId="1EC21801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00FE74F1" w14:textId="77777777" w:rsidR="003C5F83" w:rsidRPr="003C5F83" w:rsidRDefault="003C5F83" w:rsidP="003C5F83">
            <w:pPr>
              <w:rPr>
                <w:rFonts w:ascii="Poppins Light" w:hAnsi="Poppins Light" w:cs="Poppins Light"/>
                <w:b/>
                <w:bCs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3. Sincronizando com useEffect e localStorage</w:t>
            </w:r>
          </w:p>
          <w:p w14:paraId="3CD8E12C" w14:textId="77777777" w:rsidR="003C5F83" w:rsidRPr="003C5F83" w:rsidRDefault="003C5F83" w:rsidP="003C5F83">
            <w:pPr>
              <w:ind w:left="720"/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Salvando Tarefas no Armazenamento Local:</w:t>
            </w:r>
          </w:p>
          <w:p w14:paraId="6743217C" w14:textId="77777777" w:rsidR="003C5F83" w:rsidRPr="003C5F83" w:rsidRDefault="003C5F83" w:rsidP="00691029">
            <w:pPr>
              <w:numPr>
                <w:ilvl w:val="1"/>
                <w:numId w:val="8"/>
              </w:num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Use useEffect para salvar as tarefas sempre que elas forem atualizadas:</w:t>
            </w:r>
          </w:p>
          <w:p w14:paraId="33FF1630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5C8F7E14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useEffect(() =&gt; {</w:t>
            </w:r>
          </w:p>
          <w:p w14:paraId="07E4B091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localStorage.setItem('tasks', JSON.stringify(tasks));</w:t>
            </w:r>
          </w:p>
          <w:p w14:paraId="34C30749" w14:textId="6B566258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}, [tasks]);</w:t>
            </w:r>
          </w:p>
          <w:p w14:paraId="01A76E87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68274040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Carregando Tarefas do Armazenamento Local:</w:t>
            </w:r>
          </w:p>
          <w:p w14:paraId="44D8B3B6" w14:textId="77777777" w:rsidR="003C5F83" w:rsidRPr="003C5F83" w:rsidRDefault="003C5F83" w:rsidP="00691029">
            <w:pPr>
              <w:numPr>
                <w:ilvl w:val="0"/>
                <w:numId w:val="9"/>
              </w:num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Use useEffect para carregar as tarefas ao iniciar a aplicação:</w:t>
            </w:r>
          </w:p>
          <w:p w14:paraId="29BCD8F3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useEffect(() =&gt; {</w:t>
            </w:r>
          </w:p>
          <w:p w14:paraId="4CDBB539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const savedTasks = JSON.parse(localStorage.getItem('tasks'));</w:t>
            </w:r>
          </w:p>
          <w:p w14:paraId="23C42878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if (savedTasks) {</w:t>
            </w:r>
          </w:p>
          <w:p w14:paraId="3751587D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setTasks(savedTasks);</w:t>
            </w:r>
          </w:p>
          <w:p w14:paraId="46BC8588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}</w:t>
            </w:r>
          </w:p>
          <w:p w14:paraId="51D7ADDB" w14:textId="495B8F3E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}, []);</w:t>
            </w:r>
          </w:p>
          <w:p w14:paraId="1E41B8F8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2ED337CF" w14:textId="77777777" w:rsidR="003C5F83" w:rsidRPr="003C5F83" w:rsidRDefault="003C5F83" w:rsidP="003C5F83">
            <w:pPr>
              <w:rPr>
                <w:rFonts w:ascii="Poppins Light" w:hAnsi="Poppins Light" w:cs="Poppins Light"/>
                <w:b/>
                <w:bCs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4. Renderizando a Lista de Tarefas</w:t>
            </w:r>
          </w:p>
          <w:p w14:paraId="7810CF2C" w14:textId="0F98DCDA" w:rsidR="003C5F83" w:rsidRPr="003C5F83" w:rsidRDefault="003C5F83" w:rsidP="00691029">
            <w:pPr>
              <w:numPr>
                <w:ilvl w:val="0"/>
                <w:numId w:val="10"/>
              </w:num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b/>
                <w:bCs/>
                <w:noProof/>
              </w:rPr>
              <w:t xml:space="preserve">Renderize as </w:t>
            </w:r>
            <w:r w:rsidR="00B0505C">
              <w:rPr>
                <w:rFonts w:ascii="Poppins Light" w:hAnsi="Poppins Light" w:cs="Poppins Light"/>
                <w:b/>
                <w:bCs/>
                <w:noProof/>
              </w:rPr>
              <w:t>T</w:t>
            </w:r>
            <w:r w:rsidRPr="003C5F83">
              <w:rPr>
                <w:rFonts w:ascii="Poppins Light" w:hAnsi="Poppins Light" w:cs="Poppins Light"/>
                <w:b/>
                <w:bCs/>
                <w:noProof/>
              </w:rPr>
              <w:t xml:space="preserve">arefas na </w:t>
            </w:r>
            <w:r w:rsidR="00B0505C">
              <w:rPr>
                <w:rFonts w:ascii="Poppins Light" w:hAnsi="Poppins Light" w:cs="Poppins Light"/>
                <w:b/>
                <w:bCs/>
                <w:noProof/>
              </w:rPr>
              <w:t>T</w:t>
            </w:r>
            <w:r w:rsidRPr="003C5F83">
              <w:rPr>
                <w:rFonts w:ascii="Poppins Light" w:hAnsi="Poppins Light" w:cs="Poppins Light"/>
                <w:b/>
                <w:bCs/>
                <w:noProof/>
              </w:rPr>
              <w:t>ela:</w:t>
            </w:r>
          </w:p>
          <w:p w14:paraId="37E8B60F" w14:textId="77777777" w:rsidR="003C5F83" w:rsidRPr="003C5F83" w:rsidRDefault="003C5F83" w:rsidP="00691029">
            <w:pPr>
              <w:numPr>
                <w:ilvl w:val="1"/>
                <w:numId w:val="10"/>
              </w:num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No App.js, adicione a seguinte lógica de renderização:</w:t>
            </w:r>
          </w:p>
          <w:p w14:paraId="2CAC9EA6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return (</w:t>
            </w:r>
          </w:p>
          <w:p w14:paraId="754F0551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&lt;div className="App"&gt;</w:t>
            </w:r>
          </w:p>
          <w:p w14:paraId="738BEB69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&lt;h1&gt;To-Do List&lt;/h1&gt;</w:t>
            </w:r>
          </w:p>
          <w:p w14:paraId="59D30611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&lt;input </w:t>
            </w:r>
          </w:p>
          <w:p w14:paraId="0F9C9BD0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type="text" </w:t>
            </w:r>
          </w:p>
          <w:p w14:paraId="061221AE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value={input} </w:t>
            </w:r>
          </w:p>
          <w:p w14:paraId="00A2BCA6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onChange={(e) =&gt; setInput(e.target.value)} </w:t>
            </w:r>
          </w:p>
          <w:p w14:paraId="7E2BD4C3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placeholder="Nova tarefa" </w:t>
            </w:r>
          </w:p>
          <w:p w14:paraId="728E4056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/&gt;</w:t>
            </w:r>
          </w:p>
          <w:p w14:paraId="56472697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&lt;button onClick={addTask}&gt;Adicionar&lt;/button&gt;</w:t>
            </w:r>
          </w:p>
          <w:p w14:paraId="02A058BC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&lt;ul&gt;</w:t>
            </w:r>
          </w:p>
          <w:p w14:paraId="5C78CAA9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{tasks.map((task, index) =&gt; (</w:t>
            </w:r>
          </w:p>
          <w:p w14:paraId="21038F3D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  &lt;li key={index} className="todo-item"&gt;</w:t>
            </w:r>
          </w:p>
          <w:p w14:paraId="209AD979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    &lt;span </w:t>
            </w:r>
          </w:p>
          <w:p w14:paraId="6F95C747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lastRenderedPageBreak/>
              <w:t xml:space="preserve">            className={task.completed ? 'completed' : ''} </w:t>
            </w:r>
          </w:p>
          <w:p w14:paraId="600AE434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      onClick={() =&gt; toggleComplete(index)}</w:t>
            </w:r>
          </w:p>
          <w:p w14:paraId="1CE19102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    &gt;</w:t>
            </w:r>
          </w:p>
          <w:p w14:paraId="1484C5B5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      {task.text}</w:t>
            </w:r>
          </w:p>
          <w:p w14:paraId="44A16B46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    &lt;/span&gt;</w:t>
            </w:r>
          </w:p>
          <w:p w14:paraId="7F9D30F2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    &lt;button onClick={() =&gt; removeTask(index)}&gt;Remover&lt;/button&gt;</w:t>
            </w:r>
          </w:p>
          <w:p w14:paraId="4C6BAFEC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  &lt;/li&gt;</w:t>
            </w:r>
          </w:p>
          <w:p w14:paraId="5A48BBE3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  ))}</w:t>
            </w:r>
          </w:p>
          <w:p w14:paraId="335CD46C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  &lt;/ul&gt;</w:t>
            </w:r>
          </w:p>
          <w:p w14:paraId="0B4E0EBA" w14:textId="77777777" w:rsidR="003C5F83" w:rsidRP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 xml:space="preserve">  &lt;/div&gt;</w:t>
            </w:r>
          </w:p>
          <w:p w14:paraId="7200CDE3" w14:textId="4C97A0BB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  <w:r w:rsidRPr="003C5F83">
              <w:rPr>
                <w:rFonts w:ascii="Poppins Light" w:hAnsi="Poppins Light" w:cs="Poppins Light"/>
                <w:noProof/>
              </w:rPr>
              <w:t>);</w:t>
            </w:r>
          </w:p>
          <w:p w14:paraId="7C22396E" w14:textId="77777777" w:rsidR="003C5F83" w:rsidRDefault="003C5F83" w:rsidP="003C5F83">
            <w:pPr>
              <w:rPr>
                <w:rFonts w:ascii="Poppins Light" w:hAnsi="Poppins Light" w:cs="Poppins Light"/>
                <w:noProof/>
              </w:rPr>
            </w:pPr>
          </w:p>
          <w:p w14:paraId="6546CC3F" w14:textId="4BAAAFED" w:rsidR="2B7D4859" w:rsidRDefault="2B7D4859" w:rsidP="5650C911">
            <w:pPr>
              <w:rPr>
                <w:rFonts w:ascii="Poppins Light" w:hAnsi="Poppins Light" w:cs="Poppins Light"/>
                <w:noProof/>
              </w:rPr>
            </w:pPr>
            <w:r w:rsidRPr="5650C911">
              <w:rPr>
                <w:rFonts w:ascii="Poppins Light" w:hAnsi="Poppins Light" w:cs="Poppins Light"/>
                <w:noProof/>
              </w:rPr>
              <w:t>Registre no AVA suas percepções em relação ao código desenvolvido e quais foram os principais desafios encontrados durante o desenvolvimento dessas funcionalidades</w:t>
            </w:r>
            <w:r w:rsidR="00C2202D">
              <w:rPr>
                <w:rFonts w:ascii="Poppins Light" w:hAnsi="Poppins Light" w:cs="Poppins Light"/>
                <w:noProof/>
              </w:rPr>
              <w:t>.</w:t>
            </w:r>
          </w:p>
          <w:p w14:paraId="291CDDF6" w14:textId="77777777" w:rsidR="00C2202D" w:rsidRDefault="00C2202D" w:rsidP="5650C911">
            <w:pPr>
              <w:rPr>
                <w:rFonts w:ascii="Poppins Light" w:hAnsi="Poppins Light" w:cs="Poppins Light"/>
                <w:noProof/>
              </w:rPr>
            </w:pPr>
          </w:p>
          <w:p w14:paraId="551B5A34" w14:textId="77777777" w:rsidR="00C2202D" w:rsidRDefault="00C2202D" w:rsidP="5650C911">
            <w:pPr>
              <w:rPr>
                <w:rFonts w:ascii="Poppins Light" w:hAnsi="Poppins Light" w:cs="Poppins Light"/>
                <w:noProof/>
              </w:rPr>
            </w:pPr>
          </w:p>
          <w:p w14:paraId="31EA1922" w14:textId="461DA3B7" w:rsidR="003C5F83" w:rsidRPr="00814E58" w:rsidRDefault="003C5F83" w:rsidP="5650C911">
            <w:pPr>
              <w:rPr>
                <w:rFonts w:ascii="Poppins Light" w:hAnsi="Poppins Light" w:cs="Poppins Light"/>
                <w:noProof/>
              </w:rPr>
            </w:pPr>
          </w:p>
        </w:tc>
      </w:tr>
    </w:tbl>
    <w:p w14:paraId="2D721946" w14:textId="77777777" w:rsidR="00C2202D" w:rsidRPr="00C2202D" w:rsidRDefault="00C2202D" w:rsidP="00C2202D">
      <w:pPr>
        <w:numPr>
          <w:ilvl w:val="0"/>
          <w:numId w:val="11"/>
        </w:num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C2202D">
        <w:rPr>
          <w:rFonts w:ascii="Poppins Light" w:hAnsi="Poppins Light" w:cs="Poppins Light"/>
          <w:b/>
          <w:bCs/>
          <w:noProof/>
          <w:color w:val="000000" w:themeColor="text1"/>
        </w:rPr>
        <w:lastRenderedPageBreak/>
        <w:t>Uso Eficiente de Hooks:</w:t>
      </w:r>
      <w:r w:rsidRPr="00C2202D">
        <w:rPr>
          <w:rFonts w:ascii="Poppins Light" w:hAnsi="Poppins Light" w:cs="Poppins Light"/>
          <w:noProof/>
          <w:color w:val="000000" w:themeColor="text1"/>
        </w:rPr>
        <w:t xml:space="preserve"> O código demonstra um uso eficaz dos hooks useState e useEffect para gerenciar o estado da aplicação e lidar com efeitos colaterais, como a interação com o localStorage.   </w:t>
      </w:r>
    </w:p>
    <w:p w14:paraId="0D405A4A" w14:textId="77777777" w:rsidR="00C2202D" w:rsidRPr="00C2202D" w:rsidRDefault="00C2202D" w:rsidP="00C2202D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C2202D">
        <w:rPr>
          <w:rFonts w:ascii="Poppins Light" w:hAnsi="Poppins Light" w:cs="Poppins Light"/>
          <w:noProof/>
          <w:color w:val="000000" w:themeColor="text1"/>
        </w:rPr>
        <w:t> </w:t>
      </w:r>
    </w:p>
    <w:p w14:paraId="78D483C6" w14:textId="77777777" w:rsidR="00C2202D" w:rsidRPr="00C2202D" w:rsidRDefault="00C2202D" w:rsidP="00C2202D">
      <w:pPr>
        <w:numPr>
          <w:ilvl w:val="0"/>
          <w:numId w:val="12"/>
        </w:num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C2202D">
        <w:rPr>
          <w:rFonts w:ascii="Poppins Light" w:hAnsi="Poppins Light" w:cs="Poppins Light"/>
          <w:b/>
          <w:bCs/>
          <w:noProof/>
          <w:color w:val="000000" w:themeColor="text1"/>
        </w:rPr>
        <w:t>Componentização:</w:t>
      </w:r>
      <w:r w:rsidRPr="00C2202D">
        <w:rPr>
          <w:rFonts w:ascii="Poppins Light" w:hAnsi="Poppins Light" w:cs="Poppins Light"/>
          <w:noProof/>
          <w:color w:val="000000" w:themeColor="text1"/>
        </w:rPr>
        <w:t xml:space="preserve"> A estrutura do código é bem organizada, com a lógica da aplicação encapsulada no componente App, facilitando a manutenção e o entendimento.   </w:t>
      </w:r>
    </w:p>
    <w:p w14:paraId="0BD03A4B" w14:textId="77777777" w:rsidR="00C2202D" w:rsidRPr="00C2202D" w:rsidRDefault="00C2202D" w:rsidP="00C2202D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C2202D">
        <w:rPr>
          <w:rFonts w:ascii="Poppins Light" w:hAnsi="Poppins Light" w:cs="Poppins Light"/>
          <w:noProof/>
          <w:color w:val="000000" w:themeColor="text1"/>
        </w:rPr>
        <w:t> </w:t>
      </w:r>
    </w:p>
    <w:p w14:paraId="4E59105C" w14:textId="77777777" w:rsidR="00C2202D" w:rsidRPr="00C2202D" w:rsidRDefault="00C2202D" w:rsidP="00C2202D">
      <w:pPr>
        <w:numPr>
          <w:ilvl w:val="0"/>
          <w:numId w:val="13"/>
        </w:num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C2202D">
        <w:rPr>
          <w:rFonts w:ascii="Poppins Light" w:hAnsi="Poppins Light" w:cs="Poppins Light"/>
          <w:b/>
          <w:bCs/>
          <w:noProof/>
          <w:color w:val="000000" w:themeColor="text1"/>
        </w:rPr>
        <w:t>Manipulação de Estado:</w:t>
      </w:r>
      <w:r w:rsidRPr="00C2202D">
        <w:rPr>
          <w:rFonts w:ascii="Poppins Light" w:hAnsi="Poppins Light" w:cs="Poppins Light"/>
          <w:noProof/>
          <w:color w:val="000000" w:themeColor="text1"/>
        </w:rPr>
        <w:t xml:space="preserve"> O código manipula o estado de forma clara e concisa, utilizando a imutabilidade para atualizar o estado tasks, o que é uma prática recomendada em React.</w:t>
      </w:r>
    </w:p>
    <w:p w14:paraId="49D56D57" w14:textId="77777777" w:rsidR="00C2202D" w:rsidRPr="00C2202D" w:rsidRDefault="00C2202D" w:rsidP="00C2202D">
      <w:pPr>
        <w:numPr>
          <w:ilvl w:val="0"/>
          <w:numId w:val="13"/>
        </w:num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C2202D">
        <w:rPr>
          <w:rFonts w:ascii="Poppins Light" w:hAnsi="Poppins Light" w:cs="Poppins Light"/>
          <w:b/>
          <w:bCs/>
          <w:noProof/>
          <w:color w:val="000000" w:themeColor="text1"/>
        </w:rPr>
        <w:t>Interação com o DOM:</w:t>
      </w:r>
      <w:r w:rsidRPr="00C2202D">
        <w:rPr>
          <w:rFonts w:ascii="Poppins Light" w:hAnsi="Poppins Light" w:cs="Poppins Light"/>
          <w:noProof/>
          <w:color w:val="000000" w:themeColor="text1"/>
        </w:rPr>
        <w:t xml:space="preserve"> A interação com o DOM é realizada de forma eficiente através do uso de eventos e manipulação de estilos com classes CSS.</w:t>
      </w:r>
    </w:p>
    <w:p w14:paraId="1BD08D3B" w14:textId="77777777" w:rsidR="00C2202D" w:rsidRPr="00C2202D" w:rsidRDefault="00C2202D" w:rsidP="00C2202D">
      <w:pPr>
        <w:numPr>
          <w:ilvl w:val="0"/>
          <w:numId w:val="13"/>
        </w:num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C2202D">
        <w:rPr>
          <w:rFonts w:ascii="Poppins Light" w:hAnsi="Poppins Light" w:cs="Poppins Light"/>
          <w:b/>
          <w:bCs/>
          <w:noProof/>
          <w:color w:val="000000" w:themeColor="text1"/>
        </w:rPr>
        <w:lastRenderedPageBreak/>
        <w:t>Persistência de Dados:</w:t>
      </w:r>
      <w:r w:rsidRPr="00C2202D">
        <w:rPr>
          <w:rFonts w:ascii="Poppins Light" w:hAnsi="Poppins Light" w:cs="Poppins Light"/>
          <w:noProof/>
          <w:color w:val="000000" w:themeColor="text1"/>
        </w:rPr>
        <w:t xml:space="preserve"> A implementação da persistência de dados utilizando o localStorage é simples e eficaz, permitindo que as tarefas sejam mantidas mesmo após o fechamento do navegador.</w:t>
      </w:r>
    </w:p>
    <w:p w14:paraId="2AC6D61E" w14:textId="77777777" w:rsidR="00C2202D" w:rsidRPr="00C2202D" w:rsidRDefault="00C2202D" w:rsidP="00C2202D">
      <w:p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C2202D">
        <w:rPr>
          <w:rFonts w:ascii="Poppins Light" w:hAnsi="Poppins Light" w:cs="Poppins Light"/>
          <w:b/>
          <w:bCs/>
          <w:noProof/>
          <w:color w:val="000000" w:themeColor="text1"/>
        </w:rPr>
        <w:t>Desafios Encontrados:</w:t>
      </w:r>
    </w:p>
    <w:p w14:paraId="291113E4" w14:textId="77777777" w:rsidR="00C2202D" w:rsidRPr="00C2202D" w:rsidRDefault="00C2202D" w:rsidP="00C2202D">
      <w:pPr>
        <w:numPr>
          <w:ilvl w:val="0"/>
          <w:numId w:val="14"/>
        </w:num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C2202D">
        <w:rPr>
          <w:rFonts w:ascii="Poppins Light" w:hAnsi="Poppins Light" w:cs="Poppins Light"/>
          <w:b/>
          <w:bCs/>
          <w:noProof/>
          <w:color w:val="000000" w:themeColor="text1"/>
        </w:rPr>
        <w:t>Gerenciamento do Estado:</w:t>
      </w:r>
      <w:r w:rsidRPr="00C2202D">
        <w:rPr>
          <w:rFonts w:ascii="Poppins Light" w:hAnsi="Poppins Light" w:cs="Poppins Light"/>
          <w:noProof/>
          <w:color w:val="000000" w:themeColor="text1"/>
        </w:rPr>
        <w:t xml:space="preserve"> Um dos principais desafios é gerenciar o estado da aplicação de forma eficiente, especialmente ao lidar com a atualização e a remoção de tarefas.</w:t>
      </w:r>
    </w:p>
    <w:p w14:paraId="0F34E740" w14:textId="77777777" w:rsidR="00C2202D" w:rsidRPr="00C2202D" w:rsidRDefault="00C2202D" w:rsidP="00C2202D">
      <w:pPr>
        <w:numPr>
          <w:ilvl w:val="0"/>
          <w:numId w:val="14"/>
        </w:num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C2202D">
        <w:rPr>
          <w:rFonts w:ascii="Poppins Light" w:hAnsi="Poppins Light" w:cs="Poppins Light"/>
          <w:b/>
          <w:bCs/>
          <w:noProof/>
          <w:color w:val="000000" w:themeColor="text1"/>
        </w:rPr>
        <w:t>Sincronização com o localStorage:</w:t>
      </w:r>
      <w:r w:rsidRPr="00C2202D">
        <w:rPr>
          <w:rFonts w:ascii="Poppins Light" w:hAnsi="Poppins Light" w:cs="Poppins Light"/>
          <w:noProof/>
          <w:color w:val="000000" w:themeColor="text1"/>
        </w:rPr>
        <w:t xml:space="preserve"> A sincronização do estado com o localStorage pode apresentar desafios, como garantir que os dados sejam salvos e carregados corretamente e lidar com possíveis erros.</w:t>
      </w:r>
    </w:p>
    <w:p w14:paraId="7B98386B" w14:textId="77777777" w:rsidR="00C2202D" w:rsidRPr="00C2202D" w:rsidRDefault="00C2202D" w:rsidP="00C2202D">
      <w:pPr>
        <w:numPr>
          <w:ilvl w:val="0"/>
          <w:numId w:val="14"/>
        </w:num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C2202D">
        <w:rPr>
          <w:rFonts w:ascii="Poppins Light" w:hAnsi="Poppins Light" w:cs="Poppins Light"/>
          <w:b/>
          <w:bCs/>
          <w:noProof/>
          <w:color w:val="000000" w:themeColor="text1"/>
        </w:rPr>
        <w:t>Manipulação de Eventos:</w:t>
      </w:r>
      <w:r w:rsidRPr="00C2202D">
        <w:rPr>
          <w:rFonts w:ascii="Poppins Light" w:hAnsi="Poppins Light" w:cs="Poppins Light"/>
          <w:noProof/>
          <w:color w:val="000000" w:themeColor="text1"/>
        </w:rPr>
        <w:t xml:space="preserve"> A manipulação de eventos, como adicionar, concluir e remover tarefas, requer um entendimento claro de como os eventos funcionam em React e como atualizar o estado em resposta a esses eventos.</w:t>
      </w:r>
    </w:p>
    <w:p w14:paraId="19B96D97" w14:textId="77777777" w:rsidR="00C2202D" w:rsidRPr="00C2202D" w:rsidRDefault="00C2202D" w:rsidP="00C2202D">
      <w:pPr>
        <w:numPr>
          <w:ilvl w:val="0"/>
          <w:numId w:val="14"/>
        </w:num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C2202D">
        <w:rPr>
          <w:rFonts w:ascii="Poppins Light" w:hAnsi="Poppins Light" w:cs="Poppins Light"/>
          <w:b/>
          <w:bCs/>
          <w:noProof/>
          <w:color w:val="000000" w:themeColor="text1"/>
        </w:rPr>
        <w:t>Renderização Condicional:</w:t>
      </w:r>
      <w:r w:rsidRPr="00C2202D">
        <w:rPr>
          <w:rFonts w:ascii="Poppins Light" w:hAnsi="Poppins Light" w:cs="Poppins Light"/>
          <w:noProof/>
          <w:color w:val="000000" w:themeColor="text1"/>
        </w:rPr>
        <w:t xml:space="preserve"> A renderização condicional, como aplicar estilos diferentes a tarefas concluídas, pode ser um desafio para iniciantes em React.</w:t>
      </w:r>
    </w:p>
    <w:p w14:paraId="79ADF220" w14:textId="77777777" w:rsidR="00C2202D" w:rsidRPr="00C2202D" w:rsidRDefault="00C2202D" w:rsidP="00C2202D">
      <w:pPr>
        <w:numPr>
          <w:ilvl w:val="0"/>
          <w:numId w:val="14"/>
        </w:numPr>
        <w:spacing w:line="276" w:lineRule="auto"/>
        <w:rPr>
          <w:rFonts w:ascii="Poppins Light" w:hAnsi="Poppins Light" w:cs="Poppins Light"/>
          <w:noProof/>
          <w:color w:val="000000" w:themeColor="text1"/>
        </w:rPr>
      </w:pPr>
      <w:r w:rsidRPr="00C2202D">
        <w:rPr>
          <w:rFonts w:ascii="Poppins Light" w:hAnsi="Poppins Light" w:cs="Poppins Light"/>
          <w:b/>
          <w:bCs/>
          <w:noProof/>
          <w:color w:val="000000" w:themeColor="text1"/>
        </w:rPr>
        <w:t>Performance:</w:t>
      </w:r>
      <w:r w:rsidRPr="00C2202D">
        <w:rPr>
          <w:rFonts w:ascii="Poppins Light" w:hAnsi="Poppins Light" w:cs="Poppins Light"/>
          <w:noProof/>
          <w:color w:val="000000" w:themeColor="text1"/>
        </w:rPr>
        <w:t xml:space="preserve"> Em aplicações maiores, otimizar a performance da renderização da lista de tarefas pode ser um desafio, especialmente ao lidar com um grande número de tarefas.</w:t>
      </w:r>
    </w:p>
    <w:p w14:paraId="55C04BA1" w14:textId="77777777" w:rsidR="007E00CC" w:rsidRPr="00C2202D" w:rsidRDefault="007E00CC" w:rsidP="007E00CC">
      <w:pPr>
        <w:spacing w:line="276" w:lineRule="auto"/>
        <w:rPr>
          <w:rFonts w:ascii="Poppins Light" w:hAnsi="Poppins Light" w:cs="Poppins Light"/>
          <w:noProof/>
          <w:color w:val="000000" w:themeColor="text1"/>
          <w:sz w:val="16"/>
          <w:szCs w:val="16"/>
          <w:u w:val="single"/>
        </w:rPr>
      </w:pPr>
    </w:p>
    <w:sectPr w:rsidR="007E00CC" w:rsidRPr="00C2202D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9B79B4" w14:textId="77777777" w:rsidR="00C369C5" w:rsidRDefault="00C369C5">
      <w:r>
        <w:separator/>
      </w:r>
    </w:p>
  </w:endnote>
  <w:endnote w:type="continuationSeparator" w:id="0">
    <w:p w14:paraId="5F040891" w14:textId="77777777" w:rsidR="00C369C5" w:rsidRDefault="00C369C5">
      <w:r>
        <w:continuationSeparator/>
      </w:r>
    </w:p>
  </w:endnote>
  <w:endnote w:type="continuationNotice" w:id="1">
    <w:p w14:paraId="29E4EA23" w14:textId="77777777" w:rsidR="00C369C5" w:rsidRDefault="00C369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2CC09DC0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9D1804">
              <w:rPr>
                <w:rFonts w:ascii="Poppins" w:hAnsi="Poppins" w:cs="Poppins"/>
                <w:sz w:val="20"/>
                <w:szCs w:val="20"/>
              </w:rPr>
              <w:t>C3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A55D43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6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A55D43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6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05120E" w14:textId="77777777" w:rsidR="00C369C5" w:rsidRDefault="00C369C5">
      <w:r>
        <w:separator/>
      </w:r>
    </w:p>
  </w:footnote>
  <w:footnote w:type="continuationSeparator" w:id="0">
    <w:p w14:paraId="01DA07B5" w14:textId="77777777" w:rsidR="00C369C5" w:rsidRDefault="00C369C5">
      <w:r>
        <w:continuationSeparator/>
      </w:r>
    </w:p>
  </w:footnote>
  <w:footnote w:type="continuationNotice" w:id="1">
    <w:p w14:paraId="04D27F47" w14:textId="77777777" w:rsidR="00C369C5" w:rsidRDefault="00C369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13F0B"/>
    <w:multiLevelType w:val="multilevel"/>
    <w:tmpl w:val="9C26D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25D14"/>
    <w:multiLevelType w:val="multilevel"/>
    <w:tmpl w:val="2A22B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5D20A4"/>
    <w:multiLevelType w:val="multilevel"/>
    <w:tmpl w:val="B5C8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7A2429"/>
    <w:multiLevelType w:val="multilevel"/>
    <w:tmpl w:val="C3D4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285FDD"/>
    <w:multiLevelType w:val="multilevel"/>
    <w:tmpl w:val="E118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C3AC2"/>
    <w:multiLevelType w:val="multilevel"/>
    <w:tmpl w:val="CE40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D05DB6"/>
    <w:multiLevelType w:val="multilevel"/>
    <w:tmpl w:val="8F6CB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14574F"/>
    <w:multiLevelType w:val="multilevel"/>
    <w:tmpl w:val="5B9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12785"/>
    <w:multiLevelType w:val="multilevel"/>
    <w:tmpl w:val="B486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D55A8"/>
    <w:multiLevelType w:val="multilevel"/>
    <w:tmpl w:val="8AD82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AAA7400"/>
    <w:multiLevelType w:val="multilevel"/>
    <w:tmpl w:val="D0E0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16130C"/>
    <w:multiLevelType w:val="multilevel"/>
    <w:tmpl w:val="D95E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9E4DAE"/>
    <w:multiLevelType w:val="multilevel"/>
    <w:tmpl w:val="A7C0E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A37770"/>
    <w:multiLevelType w:val="multilevel"/>
    <w:tmpl w:val="978ED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008314">
    <w:abstractNumId w:val="0"/>
  </w:num>
  <w:num w:numId="2" w16cid:durableId="494564856">
    <w:abstractNumId w:val="13"/>
  </w:num>
  <w:num w:numId="3" w16cid:durableId="33388221">
    <w:abstractNumId w:val="8"/>
  </w:num>
  <w:num w:numId="4" w16cid:durableId="1972663726">
    <w:abstractNumId w:val="6"/>
  </w:num>
  <w:num w:numId="5" w16cid:durableId="222260117">
    <w:abstractNumId w:val="7"/>
  </w:num>
  <w:num w:numId="6" w16cid:durableId="204102760">
    <w:abstractNumId w:val="4"/>
  </w:num>
  <w:num w:numId="7" w16cid:durableId="1727022957">
    <w:abstractNumId w:val="2"/>
  </w:num>
  <w:num w:numId="8" w16cid:durableId="2047027454">
    <w:abstractNumId w:val="1"/>
  </w:num>
  <w:num w:numId="9" w16cid:durableId="484972842">
    <w:abstractNumId w:val="10"/>
  </w:num>
  <w:num w:numId="10" w16cid:durableId="2085032437">
    <w:abstractNumId w:val="9"/>
  </w:num>
  <w:num w:numId="11" w16cid:durableId="1267159049">
    <w:abstractNumId w:val="12"/>
  </w:num>
  <w:num w:numId="12" w16cid:durableId="574321263">
    <w:abstractNumId w:val="5"/>
  </w:num>
  <w:num w:numId="13" w16cid:durableId="973171389">
    <w:abstractNumId w:val="11"/>
  </w:num>
  <w:num w:numId="14" w16cid:durableId="47152258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02AC0"/>
    <w:rsid w:val="00016193"/>
    <w:rsid w:val="000278D8"/>
    <w:rsid w:val="0003541D"/>
    <w:rsid w:val="00093C5A"/>
    <w:rsid w:val="000A4E65"/>
    <w:rsid w:val="000C6619"/>
    <w:rsid w:val="000C7438"/>
    <w:rsid w:val="000D2452"/>
    <w:rsid w:val="000D596E"/>
    <w:rsid w:val="000D61BD"/>
    <w:rsid w:val="000F339E"/>
    <w:rsid w:val="000F7DE9"/>
    <w:rsid w:val="00124756"/>
    <w:rsid w:val="00131E78"/>
    <w:rsid w:val="00146883"/>
    <w:rsid w:val="00160195"/>
    <w:rsid w:val="001904F2"/>
    <w:rsid w:val="001916A7"/>
    <w:rsid w:val="001A2D86"/>
    <w:rsid w:val="001A32C9"/>
    <w:rsid w:val="001B0012"/>
    <w:rsid w:val="001C335A"/>
    <w:rsid w:val="001E7BC0"/>
    <w:rsid w:val="001F63E7"/>
    <w:rsid w:val="0022433C"/>
    <w:rsid w:val="002344C7"/>
    <w:rsid w:val="0023450C"/>
    <w:rsid w:val="002372B1"/>
    <w:rsid w:val="00252F67"/>
    <w:rsid w:val="00256D8D"/>
    <w:rsid w:val="002632D3"/>
    <w:rsid w:val="00264B6B"/>
    <w:rsid w:val="00265DC0"/>
    <w:rsid w:val="002A1D65"/>
    <w:rsid w:val="002A57B9"/>
    <w:rsid w:val="002B24DB"/>
    <w:rsid w:val="002C033D"/>
    <w:rsid w:val="002C6EC9"/>
    <w:rsid w:val="002D1A6D"/>
    <w:rsid w:val="002D51E3"/>
    <w:rsid w:val="002D6138"/>
    <w:rsid w:val="002E18AA"/>
    <w:rsid w:val="002E3A64"/>
    <w:rsid w:val="002E6314"/>
    <w:rsid w:val="003009B4"/>
    <w:rsid w:val="003031BD"/>
    <w:rsid w:val="003365AE"/>
    <w:rsid w:val="00340A52"/>
    <w:rsid w:val="00356590"/>
    <w:rsid w:val="00367C72"/>
    <w:rsid w:val="00373F36"/>
    <w:rsid w:val="00382FF5"/>
    <w:rsid w:val="003C032E"/>
    <w:rsid w:val="003C2103"/>
    <w:rsid w:val="003C5F83"/>
    <w:rsid w:val="003D71CA"/>
    <w:rsid w:val="003E2439"/>
    <w:rsid w:val="003E6409"/>
    <w:rsid w:val="00404AD3"/>
    <w:rsid w:val="00413351"/>
    <w:rsid w:val="00454835"/>
    <w:rsid w:val="004561E7"/>
    <w:rsid w:val="00464B32"/>
    <w:rsid w:val="004852FC"/>
    <w:rsid w:val="004876F6"/>
    <w:rsid w:val="00491C71"/>
    <w:rsid w:val="00493B10"/>
    <w:rsid w:val="004B66A3"/>
    <w:rsid w:val="004C491F"/>
    <w:rsid w:val="004E6415"/>
    <w:rsid w:val="004E713D"/>
    <w:rsid w:val="004E73B9"/>
    <w:rsid w:val="0054587F"/>
    <w:rsid w:val="005517B2"/>
    <w:rsid w:val="00585F34"/>
    <w:rsid w:val="005A5A09"/>
    <w:rsid w:val="005A612B"/>
    <w:rsid w:val="005C53D4"/>
    <w:rsid w:val="005E1E05"/>
    <w:rsid w:val="005E4165"/>
    <w:rsid w:val="005F4B6A"/>
    <w:rsid w:val="005F74BB"/>
    <w:rsid w:val="005F7BBF"/>
    <w:rsid w:val="00606707"/>
    <w:rsid w:val="0060776C"/>
    <w:rsid w:val="0063273B"/>
    <w:rsid w:val="00646214"/>
    <w:rsid w:val="006703F8"/>
    <w:rsid w:val="006761D5"/>
    <w:rsid w:val="00676B29"/>
    <w:rsid w:val="00691029"/>
    <w:rsid w:val="00696811"/>
    <w:rsid w:val="006A0B21"/>
    <w:rsid w:val="006B3AE9"/>
    <w:rsid w:val="006D04F2"/>
    <w:rsid w:val="00701DBC"/>
    <w:rsid w:val="007139E5"/>
    <w:rsid w:val="00723D5E"/>
    <w:rsid w:val="00732C82"/>
    <w:rsid w:val="007671B4"/>
    <w:rsid w:val="00773A8C"/>
    <w:rsid w:val="0078262D"/>
    <w:rsid w:val="00791226"/>
    <w:rsid w:val="007B6ABF"/>
    <w:rsid w:val="007E00CC"/>
    <w:rsid w:val="0080179B"/>
    <w:rsid w:val="00803872"/>
    <w:rsid w:val="00814E58"/>
    <w:rsid w:val="008343FE"/>
    <w:rsid w:val="0083474B"/>
    <w:rsid w:val="00841D59"/>
    <w:rsid w:val="00851368"/>
    <w:rsid w:val="0085229C"/>
    <w:rsid w:val="008708BF"/>
    <w:rsid w:val="00875DD6"/>
    <w:rsid w:val="00892033"/>
    <w:rsid w:val="008925A9"/>
    <w:rsid w:val="00896814"/>
    <w:rsid w:val="00897335"/>
    <w:rsid w:val="008A031A"/>
    <w:rsid w:val="008B4C24"/>
    <w:rsid w:val="008D0598"/>
    <w:rsid w:val="008E1B15"/>
    <w:rsid w:val="008F5546"/>
    <w:rsid w:val="008F775A"/>
    <w:rsid w:val="009212FB"/>
    <w:rsid w:val="00921A7B"/>
    <w:rsid w:val="0092769D"/>
    <w:rsid w:val="00933BA0"/>
    <w:rsid w:val="00966015"/>
    <w:rsid w:val="00984A34"/>
    <w:rsid w:val="009A4184"/>
    <w:rsid w:val="009B33B6"/>
    <w:rsid w:val="009C190E"/>
    <w:rsid w:val="009D1804"/>
    <w:rsid w:val="009D50D9"/>
    <w:rsid w:val="009E4419"/>
    <w:rsid w:val="00A15FA7"/>
    <w:rsid w:val="00A27D3B"/>
    <w:rsid w:val="00A55D43"/>
    <w:rsid w:val="00A5669B"/>
    <w:rsid w:val="00A57E43"/>
    <w:rsid w:val="00AA5CC9"/>
    <w:rsid w:val="00AA60A0"/>
    <w:rsid w:val="00AC27FD"/>
    <w:rsid w:val="00AD78A6"/>
    <w:rsid w:val="00AE35AB"/>
    <w:rsid w:val="00AF3620"/>
    <w:rsid w:val="00B0505C"/>
    <w:rsid w:val="00B3550F"/>
    <w:rsid w:val="00B45591"/>
    <w:rsid w:val="00B60FAB"/>
    <w:rsid w:val="00B8595D"/>
    <w:rsid w:val="00BA6A76"/>
    <w:rsid w:val="00BB6AA4"/>
    <w:rsid w:val="00C12E4A"/>
    <w:rsid w:val="00C2202D"/>
    <w:rsid w:val="00C369C5"/>
    <w:rsid w:val="00C42339"/>
    <w:rsid w:val="00C4723D"/>
    <w:rsid w:val="00C56BFC"/>
    <w:rsid w:val="00C6070E"/>
    <w:rsid w:val="00C62CE1"/>
    <w:rsid w:val="00C923DC"/>
    <w:rsid w:val="00C94D43"/>
    <w:rsid w:val="00C96A8D"/>
    <w:rsid w:val="00CA0628"/>
    <w:rsid w:val="00CA4523"/>
    <w:rsid w:val="00CC29DE"/>
    <w:rsid w:val="00CC2A45"/>
    <w:rsid w:val="00CC7CCF"/>
    <w:rsid w:val="00CF3F19"/>
    <w:rsid w:val="00CF76E4"/>
    <w:rsid w:val="00D03B93"/>
    <w:rsid w:val="00D04488"/>
    <w:rsid w:val="00D05B9C"/>
    <w:rsid w:val="00D20676"/>
    <w:rsid w:val="00D51D5F"/>
    <w:rsid w:val="00D55075"/>
    <w:rsid w:val="00D553AB"/>
    <w:rsid w:val="00D56E09"/>
    <w:rsid w:val="00D61A8F"/>
    <w:rsid w:val="00D948D8"/>
    <w:rsid w:val="00DB514F"/>
    <w:rsid w:val="00DD5204"/>
    <w:rsid w:val="00DD7356"/>
    <w:rsid w:val="00DE0423"/>
    <w:rsid w:val="00DE0C0D"/>
    <w:rsid w:val="00DE328E"/>
    <w:rsid w:val="00E00520"/>
    <w:rsid w:val="00E103B1"/>
    <w:rsid w:val="00E10D86"/>
    <w:rsid w:val="00E16974"/>
    <w:rsid w:val="00E227A8"/>
    <w:rsid w:val="00E255E5"/>
    <w:rsid w:val="00E36169"/>
    <w:rsid w:val="00E400A6"/>
    <w:rsid w:val="00E526FA"/>
    <w:rsid w:val="00E5712E"/>
    <w:rsid w:val="00E6016A"/>
    <w:rsid w:val="00E7168F"/>
    <w:rsid w:val="00E71901"/>
    <w:rsid w:val="00E73E76"/>
    <w:rsid w:val="00E77AF3"/>
    <w:rsid w:val="00E80F5A"/>
    <w:rsid w:val="00EA3B37"/>
    <w:rsid w:val="00EC63C6"/>
    <w:rsid w:val="00EF02E2"/>
    <w:rsid w:val="00EF47B1"/>
    <w:rsid w:val="00EF4AFE"/>
    <w:rsid w:val="00F044D7"/>
    <w:rsid w:val="00F26F13"/>
    <w:rsid w:val="00F361D3"/>
    <w:rsid w:val="00F472E5"/>
    <w:rsid w:val="00F51FEF"/>
    <w:rsid w:val="00F52AA0"/>
    <w:rsid w:val="00F57059"/>
    <w:rsid w:val="00FB62CF"/>
    <w:rsid w:val="00FB68C7"/>
    <w:rsid w:val="00FD7F1E"/>
    <w:rsid w:val="00FE79CC"/>
    <w:rsid w:val="00FF3340"/>
    <w:rsid w:val="00FF3ECB"/>
    <w:rsid w:val="0DBE7D1F"/>
    <w:rsid w:val="2B7D4859"/>
    <w:rsid w:val="2EDAF43C"/>
    <w:rsid w:val="5650C911"/>
    <w:rsid w:val="6CC58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5C53D4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B68C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94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42286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676842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384447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056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249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2984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7667">
          <w:marLeft w:val="72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7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6827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2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37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3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5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0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3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6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8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3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7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95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48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65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0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8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8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8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4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9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56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6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0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2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7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14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8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7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19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31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2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4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66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1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4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2033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44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15621">
          <w:marLeft w:val="706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8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4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7055a98-e868-4b3d-aa1b-86a3a95b75aa">
      <Terms xmlns="http://schemas.microsoft.com/office/infopath/2007/PartnerControls"/>
    </lcf76f155ced4ddcb4097134ff3c332f>
    <TaxCatchAll xmlns="37883dec-b880-4062-aa92-ec82378d0a6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AD7951667C57C4D8D62FAFF137225B4" ma:contentTypeVersion="11" ma:contentTypeDescription="Crie um novo documento." ma:contentTypeScope="" ma:versionID="9b2c8163b12f78a91096fcd78c673170">
  <xsd:schema xmlns:xsd="http://www.w3.org/2001/XMLSchema" xmlns:xs="http://www.w3.org/2001/XMLSchema" xmlns:p="http://schemas.microsoft.com/office/2006/metadata/properties" xmlns:ns2="97055a98-e868-4b3d-aa1b-86a3a95b75aa" xmlns:ns3="37883dec-b880-4062-aa92-ec82378d0a65" targetNamespace="http://schemas.microsoft.com/office/2006/metadata/properties" ma:root="true" ma:fieldsID="b101d18292b25c0be4f6a5cb01ae60fd" ns2:_="" ns3:_="">
    <xsd:import namespace="97055a98-e868-4b3d-aa1b-86a3a95b75aa"/>
    <xsd:import namespace="37883dec-b880-4062-aa92-ec82378d0a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55a98-e868-4b3d-aa1b-86a3a95b75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12b9714d-66ce-4393-8d79-0905fad9906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883dec-b880-4062-aa92-ec82378d0a6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999ba8-7a31-434c-8495-4109d4de1f43}" ma:internalName="TaxCatchAll" ma:showField="CatchAllData" ma:web="37883dec-b880-4062-aa92-ec82378d0a6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97055a98-e868-4b3d-aa1b-86a3a95b75aa"/>
    <ds:schemaRef ds:uri="37883dec-b880-4062-aa92-ec82378d0a65"/>
  </ds:schemaRefs>
</ds:datastoreItem>
</file>

<file path=customXml/itemProps2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329F92-470B-4D6D-9DE8-DD33CB62B0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55a98-e868-4b3d-aa1b-86a3a95b75aa"/>
    <ds:schemaRef ds:uri="37883dec-b880-4062-aa92-ec82378d0a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</Template>
  <TotalTime>6</TotalTime>
  <Pages>6</Pages>
  <Words>947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Física Geral e Experimental</vt:lpstr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Gabriel Martins Cordeiro Rodrigues</cp:lastModifiedBy>
  <cp:revision>2</cp:revision>
  <cp:lastPrinted>2006-08-31T06:40:00Z</cp:lastPrinted>
  <dcterms:created xsi:type="dcterms:W3CDTF">2025-05-05T15:03:00Z</dcterms:created>
  <dcterms:modified xsi:type="dcterms:W3CDTF">2025-05-05T15:03:00Z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0x010100AAD7951667C57C4D8D62FAFF137225B4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